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85ED" w14:textId="4E8F1F9E" w:rsidR="000657D0" w:rsidRPr="00EF5435" w:rsidRDefault="00632416" w:rsidP="00632416">
      <w:pPr>
        <w:pStyle w:val="Title"/>
        <w:spacing w:before="24" w:line="259" w:lineRule="auto"/>
        <w:ind w:left="0" w:right="1349"/>
        <w:jc w:val="left"/>
        <w:rPr>
          <w:rFonts w:ascii="Arial Nova" w:hAnsi="Arial Nova"/>
          <w:sz w:val="24"/>
          <w:szCs w:val="24"/>
        </w:rPr>
      </w:pPr>
      <w:r w:rsidRPr="00EF5435">
        <w:rPr>
          <w:rFonts w:ascii="Arial Nova" w:hAnsi="Arial Nov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F41235" wp14:editId="496B51A5">
            <wp:simplePos x="0" y="0"/>
            <wp:positionH relativeFrom="margin">
              <wp:posOffset>-2540</wp:posOffset>
            </wp:positionH>
            <wp:positionV relativeFrom="margin">
              <wp:posOffset>-28575</wp:posOffset>
            </wp:positionV>
            <wp:extent cx="1028700" cy="10458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3" t="9869" r="12500" b="9867"/>
                    <a:stretch/>
                  </pic:blipFill>
                  <pic:spPr bwMode="auto">
                    <a:xfrm rot="10800000" flipV="1">
                      <a:off x="0" y="0"/>
                      <a:ext cx="1028700" cy="10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F1" w:rsidRPr="00EF5435">
        <w:rPr>
          <w:rFonts w:ascii="Arial Nova" w:hAnsi="Arial Nova"/>
          <w:sz w:val="24"/>
          <w:szCs w:val="24"/>
        </w:rPr>
        <w:t>AMITY</w:t>
      </w:r>
      <w:r w:rsidR="008F3FF1" w:rsidRPr="00EF5435">
        <w:rPr>
          <w:rFonts w:ascii="Arial Nova" w:hAnsi="Arial Nova"/>
          <w:spacing w:val="-8"/>
          <w:sz w:val="24"/>
          <w:szCs w:val="24"/>
        </w:rPr>
        <w:t xml:space="preserve"> </w:t>
      </w:r>
      <w:r w:rsidR="008F3FF1" w:rsidRPr="00EF5435">
        <w:rPr>
          <w:rFonts w:ascii="Arial Nova" w:hAnsi="Arial Nova"/>
          <w:sz w:val="24"/>
          <w:szCs w:val="24"/>
        </w:rPr>
        <w:t>INTERNATIONAL</w:t>
      </w:r>
      <w:r w:rsidR="008F3FF1" w:rsidRPr="00EF5435">
        <w:rPr>
          <w:rFonts w:ascii="Arial Nova" w:hAnsi="Arial Nova"/>
          <w:spacing w:val="-9"/>
          <w:sz w:val="24"/>
          <w:szCs w:val="24"/>
        </w:rPr>
        <w:t xml:space="preserve"> </w:t>
      </w:r>
      <w:proofErr w:type="gramStart"/>
      <w:r w:rsidR="008F3FF1" w:rsidRPr="00EF5435">
        <w:rPr>
          <w:rFonts w:ascii="Arial Nova" w:hAnsi="Arial Nova"/>
          <w:sz w:val="24"/>
          <w:szCs w:val="24"/>
        </w:rPr>
        <w:t>SCHOOL,V</w:t>
      </w:r>
      <w:proofErr w:type="gramEnd"/>
      <w:r w:rsidRPr="00EF5435">
        <w:rPr>
          <w:rFonts w:ascii="Arial Nova" w:hAnsi="Arial Nova"/>
          <w:sz w:val="24"/>
          <w:szCs w:val="24"/>
        </w:rPr>
        <w:t>6</w:t>
      </w:r>
    </w:p>
    <w:p w14:paraId="04EA9F81" w14:textId="77C4A518" w:rsidR="00CD1BEF" w:rsidRPr="00EF5435" w:rsidRDefault="00632416" w:rsidP="00632416">
      <w:pPr>
        <w:pStyle w:val="Title"/>
        <w:spacing w:before="24" w:line="259" w:lineRule="auto"/>
        <w:ind w:left="0" w:right="1349"/>
        <w:jc w:val="left"/>
        <w:rPr>
          <w:rFonts w:ascii="Arial Nova" w:hAnsi="Arial Nova"/>
          <w:sz w:val="24"/>
          <w:szCs w:val="24"/>
        </w:rPr>
      </w:pPr>
      <w:r w:rsidRPr="00EF5435">
        <w:rPr>
          <w:rFonts w:ascii="Arial Nova" w:hAnsi="Arial Nova"/>
          <w:sz w:val="24"/>
          <w:szCs w:val="24"/>
        </w:rPr>
        <w:t>CLASS</w:t>
      </w:r>
      <w:r w:rsidR="008F3FF1" w:rsidRPr="00EF5435">
        <w:rPr>
          <w:rFonts w:ascii="Arial Nova" w:hAnsi="Arial Nova"/>
          <w:sz w:val="24"/>
          <w:szCs w:val="24"/>
        </w:rPr>
        <w:t>-IX, SOCIAL SCIENCE, (</w:t>
      </w:r>
      <w:r w:rsidR="00E8076F" w:rsidRPr="00EF5435">
        <w:rPr>
          <w:rFonts w:ascii="Arial Nova" w:hAnsi="Arial Nova"/>
          <w:sz w:val="24"/>
          <w:szCs w:val="24"/>
        </w:rPr>
        <w:t>POLITICAL SCIENCE)</w:t>
      </w:r>
    </w:p>
    <w:p w14:paraId="4DFE9443" w14:textId="0E154E0B" w:rsidR="00E8076F" w:rsidRDefault="00E8076F" w:rsidP="00632416">
      <w:pPr>
        <w:pStyle w:val="Title"/>
        <w:spacing w:before="24" w:line="259" w:lineRule="auto"/>
        <w:ind w:left="0" w:right="1349"/>
        <w:jc w:val="left"/>
        <w:rPr>
          <w:rFonts w:ascii="Arial Nova" w:hAnsi="Arial Nova"/>
          <w:sz w:val="24"/>
          <w:szCs w:val="24"/>
        </w:rPr>
      </w:pPr>
      <w:r w:rsidRPr="00EF5435">
        <w:rPr>
          <w:rFonts w:ascii="Arial Nova" w:hAnsi="Arial Nova"/>
          <w:sz w:val="24"/>
          <w:szCs w:val="24"/>
        </w:rPr>
        <w:t xml:space="preserve">CH-3, ELECTORAL POLITICS, </w:t>
      </w:r>
    </w:p>
    <w:p w14:paraId="0B7F8AC5" w14:textId="12007C70" w:rsidR="00F073D2" w:rsidRPr="00EF5435" w:rsidRDefault="00292D92" w:rsidP="00292D92">
      <w:pPr>
        <w:pStyle w:val="Title"/>
        <w:spacing w:before="24" w:line="259" w:lineRule="auto"/>
        <w:ind w:left="2160" w:right="1349"/>
        <w:jc w:val="lef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READY RECKONER</w:t>
      </w:r>
    </w:p>
    <w:p w14:paraId="017DBAB9" w14:textId="0D09DAD8" w:rsidR="00E8076F" w:rsidRPr="00EF5435" w:rsidRDefault="00E8076F" w:rsidP="00632416">
      <w:pPr>
        <w:pStyle w:val="Title"/>
        <w:spacing w:before="24" w:line="259" w:lineRule="auto"/>
        <w:ind w:left="0" w:right="1349"/>
        <w:jc w:val="left"/>
        <w:rPr>
          <w:rFonts w:ascii="Arial Nova" w:hAnsi="Arial Nova"/>
        </w:rPr>
      </w:pPr>
    </w:p>
    <w:p w14:paraId="439669CA" w14:textId="77777777" w:rsidR="00571BAF" w:rsidRPr="00EF5435" w:rsidRDefault="00571BAF" w:rsidP="00AE2461">
      <w:p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</w:p>
    <w:p w14:paraId="7EA7B27A" w14:textId="77777777" w:rsidR="00D61747" w:rsidRPr="00EF5435" w:rsidRDefault="00D61747" w:rsidP="00D61747">
      <w:pPr>
        <w:ind w:left="720"/>
        <w:rPr>
          <w:rFonts w:ascii="Arial Nova" w:hAnsi="Arial Nova"/>
          <w:b/>
          <w:sz w:val="20"/>
          <w:szCs w:val="20"/>
        </w:rPr>
      </w:pPr>
    </w:p>
    <w:p w14:paraId="5F98AC74" w14:textId="375623C9" w:rsidR="00D61747" w:rsidRPr="00EF5435" w:rsidRDefault="00D61747" w:rsidP="00D61747">
      <w:pPr>
        <w:ind w:left="720"/>
        <w:rPr>
          <w:rFonts w:ascii="Arial Nova" w:hAnsi="Arial Nova"/>
          <w:b/>
          <w:sz w:val="20"/>
          <w:szCs w:val="20"/>
        </w:rPr>
      </w:pPr>
      <w:r w:rsidRPr="00EF5435">
        <w:rPr>
          <w:rFonts w:ascii="Arial Nova" w:hAnsi="Arial Nova"/>
          <w:b/>
          <w:sz w:val="20"/>
          <w:szCs w:val="20"/>
        </w:rPr>
        <w:t>CONDITIONS OF A DEMOCRATIC ELECTION</w:t>
      </w:r>
    </w:p>
    <w:p w14:paraId="2982B6F2" w14:textId="77777777" w:rsidR="00571BAF" w:rsidRPr="00EF5435" w:rsidRDefault="00571BAF" w:rsidP="00D61747">
      <w:pPr>
        <w:tabs>
          <w:tab w:val="left" w:pos="923"/>
        </w:tabs>
        <w:spacing w:line="251" w:lineRule="exact"/>
        <w:jc w:val="both"/>
        <w:rPr>
          <w:rFonts w:ascii="Arial Nova" w:hAnsi="Arial Nova" w:cstheme="minorHAnsi"/>
          <w:szCs w:val="20"/>
        </w:rPr>
      </w:pPr>
    </w:p>
    <w:p w14:paraId="144B1D78" w14:textId="77777777" w:rsidR="003A59D1" w:rsidRPr="00EF5435" w:rsidRDefault="00AE2461" w:rsidP="003A59D1">
      <w:pPr>
        <w:pStyle w:val="ListParagraph"/>
        <w:numPr>
          <w:ilvl w:val="0"/>
          <w:numId w:val="8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Everyone should be able to choose</w:t>
      </w:r>
      <w:r w:rsidR="003A59D1" w:rsidRPr="00EF5435">
        <w:rPr>
          <w:rFonts w:ascii="Arial Nova" w:hAnsi="Arial Nova" w:cstheme="minorHAnsi"/>
          <w:szCs w:val="20"/>
        </w:rPr>
        <w:t>.</w:t>
      </w:r>
    </w:p>
    <w:p w14:paraId="6778B930" w14:textId="77777777" w:rsidR="003A59D1" w:rsidRPr="00EF5435" w:rsidRDefault="00AE2461" w:rsidP="003A59D1">
      <w:pPr>
        <w:pStyle w:val="ListParagraph"/>
        <w:numPr>
          <w:ilvl w:val="0"/>
          <w:numId w:val="8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There should be something to choose from</w:t>
      </w:r>
    </w:p>
    <w:p w14:paraId="02590116" w14:textId="77777777" w:rsidR="003A59D1" w:rsidRPr="00EF5435" w:rsidRDefault="00AE2461" w:rsidP="003A59D1">
      <w:pPr>
        <w:pStyle w:val="ListParagraph"/>
        <w:numPr>
          <w:ilvl w:val="0"/>
          <w:numId w:val="8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The choice should be offered at regular intervals.</w:t>
      </w:r>
    </w:p>
    <w:p w14:paraId="35B4D2CC" w14:textId="77777777" w:rsidR="003A59D1" w:rsidRPr="00EF5435" w:rsidRDefault="00AE2461" w:rsidP="003A59D1">
      <w:pPr>
        <w:pStyle w:val="ListParagraph"/>
        <w:numPr>
          <w:ilvl w:val="0"/>
          <w:numId w:val="8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Candidate preferred by the people should get elected.</w:t>
      </w:r>
    </w:p>
    <w:p w14:paraId="10E262C6" w14:textId="404BC441" w:rsidR="00CD1BEF" w:rsidRPr="00EF5435" w:rsidRDefault="00AE2461" w:rsidP="003A59D1">
      <w:pPr>
        <w:pStyle w:val="ListParagraph"/>
        <w:numPr>
          <w:ilvl w:val="0"/>
          <w:numId w:val="8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 xml:space="preserve">Elections should be conducted in </w:t>
      </w:r>
      <w:proofErr w:type="gramStart"/>
      <w:r w:rsidRPr="00EF5435">
        <w:rPr>
          <w:rFonts w:ascii="Arial Nova" w:hAnsi="Arial Nova" w:cstheme="minorHAnsi"/>
          <w:szCs w:val="20"/>
        </w:rPr>
        <w:t>free</w:t>
      </w:r>
      <w:proofErr w:type="gramEnd"/>
      <w:r w:rsidRPr="00EF5435">
        <w:rPr>
          <w:rFonts w:ascii="Arial Nova" w:hAnsi="Arial Nova" w:cstheme="minorHAnsi"/>
          <w:szCs w:val="20"/>
        </w:rPr>
        <w:t xml:space="preserve"> and fair manner.</w:t>
      </w:r>
    </w:p>
    <w:p w14:paraId="17FB301B" w14:textId="77777777" w:rsidR="00730D4A" w:rsidRPr="00EF5435" w:rsidRDefault="00730D4A" w:rsidP="00AE2461">
      <w:p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</w:p>
    <w:p w14:paraId="672B5AE2" w14:textId="34D51E02" w:rsidR="00054978" w:rsidRPr="00EF5435" w:rsidRDefault="00054978" w:rsidP="003A59D1">
      <w:pPr>
        <w:rPr>
          <w:rFonts w:ascii="Arial Nova" w:hAnsi="Arial Nova"/>
          <w:sz w:val="18"/>
          <w:szCs w:val="18"/>
        </w:rPr>
      </w:pPr>
      <w:r w:rsidRPr="00EF5435">
        <w:rPr>
          <w:rFonts w:ascii="Arial Nova" w:hAnsi="Arial Nova"/>
          <w:b/>
          <w:sz w:val="18"/>
          <w:szCs w:val="18"/>
        </w:rPr>
        <w:t xml:space="preserve">                MODEL CODE OF CONDUCT FOR ELECTION CAMPAIGN</w:t>
      </w:r>
    </w:p>
    <w:p w14:paraId="3E66800C" w14:textId="77777777" w:rsidR="007E5AD7" w:rsidRPr="00EF5435" w:rsidRDefault="006760C2" w:rsidP="007E5AD7">
      <w:pPr>
        <w:pStyle w:val="ListParagraph"/>
        <w:numPr>
          <w:ilvl w:val="0"/>
          <w:numId w:val="9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 xml:space="preserve">No party or candidate </w:t>
      </w:r>
      <w:proofErr w:type="gramStart"/>
      <w:r w:rsidRPr="00EF5435">
        <w:rPr>
          <w:rFonts w:ascii="Arial Nova" w:hAnsi="Arial Nova" w:cstheme="minorHAnsi"/>
          <w:szCs w:val="20"/>
        </w:rPr>
        <w:t>can-use</w:t>
      </w:r>
      <w:proofErr w:type="gramEnd"/>
      <w:r w:rsidRPr="00EF5435">
        <w:rPr>
          <w:rFonts w:ascii="Arial Nova" w:hAnsi="Arial Nova" w:cstheme="minorHAnsi"/>
          <w:szCs w:val="20"/>
        </w:rPr>
        <w:t xml:space="preserve"> any place of worship for election propaganda</w:t>
      </w:r>
      <w:r w:rsidR="007E5AD7" w:rsidRPr="00EF5435">
        <w:rPr>
          <w:rFonts w:ascii="Arial Nova" w:hAnsi="Arial Nova" w:cstheme="minorHAnsi"/>
          <w:szCs w:val="20"/>
        </w:rPr>
        <w:t>.</w:t>
      </w:r>
    </w:p>
    <w:p w14:paraId="2006906E" w14:textId="77777777" w:rsidR="007E5AD7" w:rsidRPr="00EF5435" w:rsidRDefault="006760C2" w:rsidP="007E5AD7">
      <w:pPr>
        <w:pStyle w:val="ListParagraph"/>
        <w:numPr>
          <w:ilvl w:val="0"/>
          <w:numId w:val="9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 xml:space="preserve">No party or candidate </w:t>
      </w:r>
      <w:proofErr w:type="gramStart"/>
      <w:r w:rsidRPr="00EF5435">
        <w:rPr>
          <w:rFonts w:ascii="Arial Nova" w:hAnsi="Arial Nova" w:cstheme="minorHAnsi"/>
          <w:szCs w:val="20"/>
        </w:rPr>
        <w:t>can-use</w:t>
      </w:r>
      <w:proofErr w:type="gramEnd"/>
      <w:r w:rsidRPr="00EF5435">
        <w:rPr>
          <w:rFonts w:ascii="Arial Nova" w:hAnsi="Arial Nova" w:cstheme="minorHAnsi"/>
          <w:szCs w:val="20"/>
        </w:rPr>
        <w:t xml:space="preserve"> government vehicles for elections.</w:t>
      </w:r>
    </w:p>
    <w:p w14:paraId="7906D7BF" w14:textId="77777777" w:rsidR="007E5AD7" w:rsidRPr="00EF5435" w:rsidRDefault="006760C2" w:rsidP="007E5AD7">
      <w:pPr>
        <w:pStyle w:val="ListParagraph"/>
        <w:numPr>
          <w:ilvl w:val="0"/>
          <w:numId w:val="9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 xml:space="preserve">Once elections are announced ministers shall not lay </w:t>
      </w:r>
      <w:proofErr w:type="gramStart"/>
      <w:r w:rsidRPr="00EF5435">
        <w:rPr>
          <w:rFonts w:ascii="Arial Nova" w:hAnsi="Arial Nova" w:cstheme="minorHAnsi"/>
          <w:szCs w:val="20"/>
        </w:rPr>
        <w:t>foundation</w:t>
      </w:r>
      <w:proofErr w:type="gramEnd"/>
      <w:r w:rsidRPr="00EF5435">
        <w:rPr>
          <w:rFonts w:ascii="Arial Nova" w:hAnsi="Arial Nova" w:cstheme="minorHAnsi"/>
          <w:szCs w:val="20"/>
        </w:rPr>
        <w:t xml:space="preserve"> stones of any new projects.</w:t>
      </w:r>
    </w:p>
    <w:p w14:paraId="3CDC8366" w14:textId="77777777" w:rsidR="007E5AD7" w:rsidRPr="00EF5435" w:rsidRDefault="007E5AD7" w:rsidP="007E5AD7">
      <w:pPr>
        <w:tabs>
          <w:tab w:val="left" w:pos="923"/>
        </w:tabs>
        <w:spacing w:line="251" w:lineRule="exact"/>
        <w:ind w:left="720"/>
        <w:rPr>
          <w:rFonts w:ascii="Arial Nova" w:hAnsi="Arial Nova"/>
          <w:b/>
          <w:sz w:val="20"/>
          <w:szCs w:val="20"/>
        </w:rPr>
      </w:pPr>
    </w:p>
    <w:p w14:paraId="2A312D2E" w14:textId="30475D8C" w:rsidR="00C43ED0" w:rsidRPr="00EF5435" w:rsidRDefault="00C43ED0" w:rsidP="007E5AD7">
      <w:pPr>
        <w:tabs>
          <w:tab w:val="left" w:pos="923"/>
        </w:tabs>
        <w:spacing w:line="251" w:lineRule="exact"/>
        <w:ind w:left="720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/>
          <w:b/>
          <w:sz w:val="20"/>
          <w:szCs w:val="20"/>
        </w:rPr>
        <w:t>UNFAIR PRACTICES USED DURING ELECTIONS</w:t>
      </w:r>
    </w:p>
    <w:p w14:paraId="65E4BEDA" w14:textId="77777777" w:rsidR="006760C2" w:rsidRPr="00EF5435" w:rsidRDefault="006760C2" w:rsidP="006760C2">
      <w:p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</w:p>
    <w:p w14:paraId="3C53681C" w14:textId="77777777" w:rsidR="005F2D57" w:rsidRPr="00EF5435" w:rsidRDefault="005A38A2" w:rsidP="005F2D57">
      <w:pPr>
        <w:pStyle w:val="ListParagraph"/>
        <w:numPr>
          <w:ilvl w:val="0"/>
          <w:numId w:val="10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Inclusion of false names and exclusion of genuine names</w:t>
      </w:r>
      <w:r w:rsidR="005F2D57" w:rsidRPr="00EF5435">
        <w:rPr>
          <w:rFonts w:ascii="Arial Nova" w:hAnsi="Arial Nova" w:cstheme="minorHAnsi"/>
          <w:szCs w:val="20"/>
        </w:rPr>
        <w:t>.</w:t>
      </w:r>
    </w:p>
    <w:p w14:paraId="129CE135" w14:textId="77777777" w:rsidR="005F2D57" w:rsidRPr="00EF5435" w:rsidRDefault="005A38A2" w:rsidP="005F2D57">
      <w:pPr>
        <w:pStyle w:val="ListParagraph"/>
        <w:numPr>
          <w:ilvl w:val="0"/>
          <w:numId w:val="10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Misuse of government facilities and officials by the ruling party.</w:t>
      </w:r>
    </w:p>
    <w:p w14:paraId="3BD42D1C" w14:textId="23A88256" w:rsidR="00C43ED0" w:rsidRPr="00EF5435" w:rsidRDefault="005A38A2" w:rsidP="005F2D57">
      <w:pPr>
        <w:pStyle w:val="ListParagraph"/>
        <w:numPr>
          <w:ilvl w:val="0"/>
          <w:numId w:val="10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Excessive use of money by the rich candidates and intimidation of voters.</w:t>
      </w:r>
    </w:p>
    <w:p w14:paraId="3FF7AFF2" w14:textId="77777777" w:rsidR="005A38A2" w:rsidRPr="00EF5435" w:rsidRDefault="005A38A2" w:rsidP="005A38A2">
      <w:p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</w:p>
    <w:p w14:paraId="2CEB665B" w14:textId="77777777" w:rsidR="002C507F" w:rsidRPr="00EF5435" w:rsidRDefault="002C507F" w:rsidP="005F2D57">
      <w:pPr>
        <w:ind w:left="720"/>
        <w:rPr>
          <w:rFonts w:ascii="Arial Nova" w:hAnsi="Arial Nova"/>
          <w:b/>
          <w:sz w:val="20"/>
          <w:szCs w:val="20"/>
        </w:rPr>
      </w:pPr>
      <w:r w:rsidRPr="00EF5435">
        <w:rPr>
          <w:rFonts w:ascii="Arial Nova" w:hAnsi="Arial Nova"/>
          <w:b/>
          <w:sz w:val="20"/>
          <w:szCs w:val="20"/>
        </w:rPr>
        <w:t>OUTCOME OF INDIAN ELECTIONS</w:t>
      </w:r>
    </w:p>
    <w:p w14:paraId="6A516C6F" w14:textId="77777777" w:rsidR="005A38A2" w:rsidRPr="00EF5435" w:rsidRDefault="005A38A2" w:rsidP="005A38A2">
      <w:p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</w:p>
    <w:p w14:paraId="27994FF4" w14:textId="77777777" w:rsidR="00B33B75" w:rsidRPr="00EF5435" w:rsidRDefault="001553A3" w:rsidP="00B33B75">
      <w:pPr>
        <w:pStyle w:val="ListParagraph"/>
        <w:numPr>
          <w:ilvl w:val="0"/>
          <w:numId w:val="11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 xml:space="preserve">The ruling party usually loses the </w:t>
      </w:r>
      <w:proofErr w:type="gramStart"/>
      <w:r w:rsidRPr="00EF5435">
        <w:rPr>
          <w:rFonts w:ascii="Arial Nova" w:hAnsi="Arial Nova" w:cstheme="minorHAnsi"/>
          <w:szCs w:val="20"/>
        </w:rPr>
        <w:t>elections</w:t>
      </w:r>
      <w:proofErr w:type="gramEnd"/>
      <w:r w:rsidRPr="00EF5435">
        <w:rPr>
          <w:rFonts w:ascii="Arial Nova" w:hAnsi="Arial Nova" w:cstheme="minorHAnsi"/>
          <w:szCs w:val="20"/>
        </w:rPr>
        <w:t xml:space="preserve"> about half of </w:t>
      </w:r>
      <w:proofErr w:type="gramStart"/>
      <w:r w:rsidRPr="00EF5435">
        <w:rPr>
          <w:rFonts w:ascii="Arial Nova" w:hAnsi="Arial Nova" w:cstheme="minorHAnsi"/>
          <w:szCs w:val="20"/>
        </w:rPr>
        <w:t>the  sitting</w:t>
      </w:r>
      <w:proofErr w:type="gramEnd"/>
      <w:r w:rsidRPr="00EF5435">
        <w:rPr>
          <w:rFonts w:ascii="Arial Nova" w:hAnsi="Arial Nova" w:cstheme="minorHAnsi"/>
          <w:szCs w:val="20"/>
        </w:rPr>
        <w:t xml:space="preserve"> MPs and MLAs lose elections.</w:t>
      </w:r>
    </w:p>
    <w:p w14:paraId="1E2F8F84" w14:textId="77777777" w:rsidR="00B33B75" w:rsidRPr="00EF5435" w:rsidRDefault="001553A3" w:rsidP="00B33B75">
      <w:pPr>
        <w:pStyle w:val="ListParagraph"/>
        <w:numPr>
          <w:ilvl w:val="0"/>
          <w:numId w:val="11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 xml:space="preserve">Those who spend lots of money and have </w:t>
      </w:r>
      <w:proofErr w:type="gramStart"/>
      <w:r w:rsidRPr="00EF5435">
        <w:rPr>
          <w:rFonts w:ascii="Arial Nova" w:hAnsi="Arial Nova" w:cstheme="minorHAnsi"/>
          <w:szCs w:val="20"/>
        </w:rPr>
        <w:t>criminal</w:t>
      </w:r>
      <w:proofErr w:type="gramEnd"/>
      <w:r w:rsidRPr="00EF5435">
        <w:rPr>
          <w:rFonts w:ascii="Arial Nova" w:hAnsi="Arial Nova" w:cstheme="minorHAnsi"/>
          <w:szCs w:val="20"/>
        </w:rPr>
        <w:t xml:space="preserve"> </w:t>
      </w:r>
      <w:r w:rsidRPr="00EF5435">
        <w:rPr>
          <w:rFonts w:ascii="Arial Nova" w:hAnsi="Arial Nova" w:cstheme="minorHAnsi"/>
          <w:szCs w:val="20"/>
        </w:rPr>
        <w:t>background lose elections.</w:t>
      </w:r>
    </w:p>
    <w:p w14:paraId="209C07F7" w14:textId="58C1CF03" w:rsidR="002C507F" w:rsidRPr="00EF5435" w:rsidRDefault="001553A3" w:rsidP="00B33B75">
      <w:pPr>
        <w:pStyle w:val="ListParagraph"/>
        <w:numPr>
          <w:ilvl w:val="0"/>
          <w:numId w:val="11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 xml:space="preserve"> The outcome is accepted by the defeated party as people’s verdict.</w:t>
      </w:r>
    </w:p>
    <w:p w14:paraId="3228A2EA" w14:textId="77777777" w:rsidR="001553A3" w:rsidRPr="00EF5435" w:rsidRDefault="001553A3" w:rsidP="001553A3">
      <w:p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</w:p>
    <w:p w14:paraId="47B435A8" w14:textId="04AA1BA6" w:rsidR="00E30B01" w:rsidRPr="00E30B01" w:rsidRDefault="00E30B01" w:rsidP="00B33B75">
      <w:pPr>
        <w:tabs>
          <w:tab w:val="left" w:pos="923"/>
        </w:tabs>
        <w:spacing w:line="251" w:lineRule="exact"/>
        <w:ind w:left="720"/>
        <w:rPr>
          <w:rFonts w:ascii="Arial Nova" w:hAnsi="Arial Nova" w:cstheme="minorHAnsi"/>
          <w:b/>
          <w:bCs/>
          <w:sz w:val="20"/>
          <w:szCs w:val="18"/>
        </w:rPr>
      </w:pPr>
      <w:r w:rsidRPr="00D604FB">
        <w:rPr>
          <w:rFonts w:ascii="Arial Nova" w:hAnsi="Arial Nova" w:cstheme="minorHAnsi"/>
          <w:b/>
          <w:bCs/>
          <w:sz w:val="20"/>
          <w:szCs w:val="18"/>
        </w:rPr>
        <w:t>POWERS OF ELECTION COMMISSION</w:t>
      </w:r>
    </w:p>
    <w:p w14:paraId="357D4AF6" w14:textId="77777777" w:rsidR="00054DC0" w:rsidRPr="00EF5435" w:rsidRDefault="00E30B01" w:rsidP="00E30B01">
      <w:pPr>
        <w:pStyle w:val="ListParagraph"/>
        <w:numPr>
          <w:ilvl w:val="0"/>
          <w:numId w:val="12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Takes decision of every aspect of elections-announcement of dates to declaration of results.</w:t>
      </w:r>
    </w:p>
    <w:p w14:paraId="388B5DF1" w14:textId="20013959" w:rsidR="00054DC0" w:rsidRPr="00EF5435" w:rsidRDefault="00E30B01" w:rsidP="00E30B01">
      <w:pPr>
        <w:pStyle w:val="ListParagraph"/>
        <w:numPr>
          <w:ilvl w:val="0"/>
          <w:numId w:val="12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proofErr w:type="gramStart"/>
      <w:r w:rsidRPr="00EF5435">
        <w:rPr>
          <w:rFonts w:ascii="Arial Nova" w:hAnsi="Arial Nova" w:cstheme="minorHAnsi"/>
          <w:szCs w:val="20"/>
        </w:rPr>
        <w:t>Implements</w:t>
      </w:r>
      <w:proofErr w:type="gramEnd"/>
      <w:r w:rsidRPr="00EF5435">
        <w:rPr>
          <w:rFonts w:ascii="Arial Nova" w:hAnsi="Arial Nova" w:cstheme="minorHAnsi"/>
          <w:szCs w:val="20"/>
        </w:rPr>
        <w:t xml:space="preserve"> </w:t>
      </w:r>
      <w:r w:rsidR="00054DC0" w:rsidRPr="00EF5435">
        <w:rPr>
          <w:rFonts w:ascii="Arial Nova" w:hAnsi="Arial Nova" w:cstheme="minorHAnsi"/>
          <w:szCs w:val="20"/>
        </w:rPr>
        <w:t>of the</w:t>
      </w:r>
      <w:r w:rsidRPr="00EF5435">
        <w:rPr>
          <w:rFonts w:ascii="Arial Nova" w:hAnsi="Arial Nova" w:cstheme="minorHAnsi"/>
          <w:szCs w:val="20"/>
        </w:rPr>
        <w:t xml:space="preserve"> code of conduct</w:t>
      </w:r>
      <w:r w:rsidR="00054DC0" w:rsidRPr="00EF5435">
        <w:rPr>
          <w:rFonts w:ascii="Arial Nova" w:hAnsi="Arial Nova" w:cstheme="minorHAnsi"/>
          <w:szCs w:val="20"/>
        </w:rPr>
        <w:t>.</w:t>
      </w:r>
    </w:p>
    <w:p w14:paraId="51BC4697" w14:textId="77777777" w:rsidR="00054DC0" w:rsidRPr="00EF5435" w:rsidRDefault="00E30B01" w:rsidP="00E30B01">
      <w:pPr>
        <w:pStyle w:val="ListParagraph"/>
        <w:numPr>
          <w:ilvl w:val="0"/>
          <w:numId w:val="12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Government officers on election duty work under the EC.</w:t>
      </w:r>
    </w:p>
    <w:p w14:paraId="55D001A7" w14:textId="634B1046" w:rsidR="001553A3" w:rsidRPr="00EF5435" w:rsidRDefault="00E30B01" w:rsidP="00E30B01">
      <w:pPr>
        <w:pStyle w:val="ListParagraph"/>
        <w:numPr>
          <w:ilvl w:val="0"/>
          <w:numId w:val="12"/>
        </w:num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  <w:r w:rsidRPr="00EF5435">
        <w:rPr>
          <w:rFonts w:ascii="Arial Nova" w:hAnsi="Arial Nova" w:cstheme="minorHAnsi"/>
          <w:szCs w:val="20"/>
        </w:rPr>
        <w:t>EC during elections can ask the govt to follow its guidelines.</w:t>
      </w:r>
    </w:p>
    <w:p w14:paraId="00350990" w14:textId="77777777" w:rsidR="00CB0E41" w:rsidRPr="00EF5435" w:rsidRDefault="00CB0E41" w:rsidP="00CB0E41">
      <w:pPr>
        <w:rPr>
          <w:rFonts w:ascii="Arial Nova" w:hAnsi="Arial Nova"/>
          <w:b/>
          <w:sz w:val="20"/>
          <w:szCs w:val="20"/>
        </w:rPr>
      </w:pPr>
    </w:p>
    <w:p w14:paraId="150A77B7" w14:textId="77777777" w:rsidR="00CB0E41" w:rsidRPr="00EF5435" w:rsidRDefault="00CB0E41" w:rsidP="00CB0E41">
      <w:pPr>
        <w:rPr>
          <w:rFonts w:ascii="Arial Nova" w:hAnsi="Arial Nova"/>
          <w:b/>
          <w:sz w:val="20"/>
          <w:szCs w:val="20"/>
        </w:rPr>
      </w:pPr>
    </w:p>
    <w:p w14:paraId="67D91AAB" w14:textId="0DBC8A18" w:rsidR="00CB0E41" w:rsidRPr="00EF5435" w:rsidRDefault="00CB0E41" w:rsidP="000609A1">
      <w:pPr>
        <w:ind w:left="720"/>
        <w:rPr>
          <w:rFonts w:ascii="Arial Nova" w:hAnsi="Arial Nova"/>
          <w:b/>
          <w:sz w:val="20"/>
          <w:szCs w:val="20"/>
        </w:rPr>
      </w:pPr>
      <w:r w:rsidRPr="00EF5435">
        <w:rPr>
          <w:rFonts w:ascii="Arial Nova" w:hAnsi="Arial Nova"/>
          <w:b/>
          <w:sz w:val="20"/>
          <w:szCs w:val="20"/>
        </w:rPr>
        <w:t>POPULAR PARTICIPATION IN ELECTIONS</w:t>
      </w:r>
    </w:p>
    <w:p w14:paraId="6FE2C07E" w14:textId="77777777" w:rsidR="000609A1" w:rsidRPr="00EF5435" w:rsidRDefault="00B759DC" w:rsidP="000609A1">
      <w:pPr>
        <w:pStyle w:val="ListParagraph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EF5435">
        <w:rPr>
          <w:rFonts w:ascii="Arial Nova" w:hAnsi="Arial Nova"/>
          <w:sz w:val="20"/>
          <w:szCs w:val="20"/>
        </w:rPr>
        <w:t xml:space="preserve">The </w:t>
      </w:r>
      <w:proofErr w:type="gramStart"/>
      <w:r w:rsidRPr="00EF5435">
        <w:rPr>
          <w:rFonts w:ascii="Arial Nova" w:hAnsi="Arial Nova"/>
          <w:sz w:val="20"/>
          <w:szCs w:val="20"/>
        </w:rPr>
        <w:t>voters</w:t>
      </w:r>
      <w:proofErr w:type="gramEnd"/>
      <w:r w:rsidRPr="00EF5435">
        <w:rPr>
          <w:rFonts w:ascii="Arial Nova" w:hAnsi="Arial Nova"/>
          <w:sz w:val="20"/>
          <w:szCs w:val="20"/>
        </w:rPr>
        <w:t xml:space="preserve"> turnout has either remained the same or has gone up</w:t>
      </w:r>
      <w:r w:rsidR="000609A1" w:rsidRPr="00EF5435">
        <w:rPr>
          <w:rFonts w:ascii="Arial Nova" w:hAnsi="Arial Nova"/>
          <w:sz w:val="20"/>
          <w:szCs w:val="20"/>
        </w:rPr>
        <w:t>.</w:t>
      </w:r>
    </w:p>
    <w:p w14:paraId="4C5A2ACD" w14:textId="734F0171" w:rsidR="000609A1" w:rsidRPr="00EF5435" w:rsidRDefault="00B759DC" w:rsidP="000609A1">
      <w:pPr>
        <w:pStyle w:val="ListParagraph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EF5435">
        <w:rPr>
          <w:rFonts w:ascii="Arial Nova" w:hAnsi="Arial Nova"/>
          <w:sz w:val="20"/>
          <w:szCs w:val="20"/>
        </w:rPr>
        <w:t xml:space="preserve">The poor illiterate and underprivileged vote in larger </w:t>
      </w:r>
      <w:proofErr w:type="gramStart"/>
      <w:r w:rsidRPr="00EF5435">
        <w:rPr>
          <w:rFonts w:ascii="Arial Nova" w:hAnsi="Arial Nova"/>
          <w:sz w:val="20"/>
          <w:szCs w:val="20"/>
        </w:rPr>
        <w:t>number</w:t>
      </w:r>
      <w:proofErr w:type="gramEnd"/>
      <w:r w:rsidRPr="00EF5435">
        <w:rPr>
          <w:rFonts w:ascii="Arial Nova" w:hAnsi="Arial Nova"/>
          <w:sz w:val="20"/>
          <w:szCs w:val="20"/>
        </w:rPr>
        <w:t xml:space="preserve"> than the rich</w:t>
      </w:r>
      <w:r w:rsidR="000609A1" w:rsidRPr="00EF5435">
        <w:rPr>
          <w:rFonts w:ascii="Arial Nova" w:hAnsi="Arial Nova"/>
          <w:sz w:val="20"/>
          <w:szCs w:val="20"/>
        </w:rPr>
        <w:t>.</w:t>
      </w:r>
    </w:p>
    <w:p w14:paraId="5E38240C" w14:textId="77777777" w:rsidR="000609A1" w:rsidRPr="00EF5435" w:rsidRDefault="00B759DC" w:rsidP="000609A1">
      <w:pPr>
        <w:pStyle w:val="ListParagraph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EF5435">
        <w:rPr>
          <w:rFonts w:ascii="Arial Nova" w:hAnsi="Arial Nova"/>
          <w:sz w:val="20"/>
          <w:szCs w:val="20"/>
        </w:rPr>
        <w:t>The interest of voters in election related activities has increased over the years.</w:t>
      </w:r>
    </w:p>
    <w:p w14:paraId="76C3B372" w14:textId="50B22B68" w:rsidR="00CB0E41" w:rsidRPr="00EF5435" w:rsidRDefault="00B759DC" w:rsidP="000609A1">
      <w:pPr>
        <w:pStyle w:val="ListParagraph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EF5435">
        <w:rPr>
          <w:rFonts w:ascii="Arial Nova" w:hAnsi="Arial Nova"/>
          <w:sz w:val="20"/>
          <w:szCs w:val="20"/>
        </w:rPr>
        <w:t>Common people attach a lot of importance to elections.</w:t>
      </w:r>
    </w:p>
    <w:p w14:paraId="4DFA4F3A" w14:textId="77777777" w:rsidR="00B759DC" w:rsidRPr="00EF5435" w:rsidRDefault="00B759DC" w:rsidP="00B759DC">
      <w:pPr>
        <w:rPr>
          <w:rFonts w:ascii="Arial Nova" w:hAnsi="Arial Nova"/>
          <w:sz w:val="20"/>
          <w:szCs w:val="20"/>
        </w:rPr>
      </w:pPr>
    </w:p>
    <w:p w14:paraId="202FD9B5" w14:textId="77777777" w:rsidR="000609A1" w:rsidRPr="00EF5435" w:rsidRDefault="000609A1" w:rsidP="000609A1">
      <w:pPr>
        <w:ind w:left="720"/>
        <w:rPr>
          <w:rFonts w:ascii="Arial Nova" w:hAnsi="Arial Nova"/>
          <w:b/>
          <w:sz w:val="20"/>
          <w:szCs w:val="20"/>
        </w:rPr>
      </w:pPr>
    </w:p>
    <w:p w14:paraId="48AB143A" w14:textId="6E50789C" w:rsidR="00444809" w:rsidRPr="00EF5435" w:rsidRDefault="00444809" w:rsidP="000609A1">
      <w:pPr>
        <w:ind w:left="720"/>
        <w:rPr>
          <w:rFonts w:ascii="Arial Nova" w:hAnsi="Arial Nova"/>
          <w:b/>
          <w:sz w:val="20"/>
          <w:szCs w:val="20"/>
        </w:rPr>
      </w:pPr>
      <w:r w:rsidRPr="00EF5435">
        <w:rPr>
          <w:rFonts w:ascii="Arial Nova" w:hAnsi="Arial Nova"/>
          <w:b/>
          <w:sz w:val="20"/>
          <w:szCs w:val="20"/>
        </w:rPr>
        <w:t>CHALLENGES TO FREE AND FAIR ELECTIONS</w:t>
      </w:r>
    </w:p>
    <w:p w14:paraId="1D902BD7" w14:textId="77777777" w:rsidR="00B759DC" w:rsidRPr="00EF5435" w:rsidRDefault="00B759DC" w:rsidP="00B759DC">
      <w:pPr>
        <w:rPr>
          <w:rFonts w:ascii="Arial Nova" w:hAnsi="Arial Nova"/>
          <w:sz w:val="20"/>
          <w:szCs w:val="20"/>
        </w:rPr>
      </w:pPr>
    </w:p>
    <w:p w14:paraId="0A6696A0" w14:textId="77777777" w:rsidR="000609A1" w:rsidRPr="00EF5435" w:rsidRDefault="00DF3F68" w:rsidP="000609A1">
      <w:pPr>
        <w:pStyle w:val="ListParagraph"/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EF5435">
        <w:rPr>
          <w:rFonts w:ascii="Arial Nova" w:hAnsi="Arial Nova"/>
          <w:sz w:val="20"/>
          <w:szCs w:val="20"/>
        </w:rPr>
        <w:t xml:space="preserve">Parties with </w:t>
      </w:r>
      <w:proofErr w:type="gramStart"/>
      <w:r w:rsidRPr="00EF5435">
        <w:rPr>
          <w:rFonts w:ascii="Arial Nova" w:hAnsi="Arial Nova"/>
          <w:sz w:val="20"/>
          <w:szCs w:val="20"/>
        </w:rPr>
        <w:t>lot</w:t>
      </w:r>
      <w:proofErr w:type="gramEnd"/>
      <w:r w:rsidRPr="00EF5435">
        <w:rPr>
          <w:rFonts w:ascii="Arial Nova" w:hAnsi="Arial Nova"/>
          <w:sz w:val="20"/>
          <w:szCs w:val="20"/>
        </w:rPr>
        <w:t xml:space="preserve"> of money enjoy unfair advantage over smaller parties</w:t>
      </w:r>
      <w:r w:rsidR="000609A1" w:rsidRPr="00EF5435">
        <w:rPr>
          <w:rFonts w:ascii="Arial Nova" w:hAnsi="Arial Nova"/>
          <w:sz w:val="20"/>
          <w:szCs w:val="20"/>
        </w:rPr>
        <w:t>.</w:t>
      </w:r>
    </w:p>
    <w:p w14:paraId="1AD7C5D8" w14:textId="77777777" w:rsidR="000609A1" w:rsidRPr="00EF5435" w:rsidRDefault="00DF3F68" w:rsidP="000609A1">
      <w:pPr>
        <w:pStyle w:val="ListParagraph"/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EF5435">
        <w:rPr>
          <w:rFonts w:ascii="Arial Nova" w:hAnsi="Arial Nova"/>
          <w:sz w:val="20"/>
          <w:szCs w:val="20"/>
        </w:rPr>
        <w:t xml:space="preserve">Some of the candidates with criminal connections manage to secure party </w:t>
      </w:r>
      <w:proofErr w:type="gramStart"/>
      <w:r w:rsidRPr="00EF5435">
        <w:rPr>
          <w:rFonts w:ascii="Arial Nova" w:hAnsi="Arial Nova"/>
          <w:sz w:val="20"/>
          <w:szCs w:val="20"/>
        </w:rPr>
        <w:t>ticket</w:t>
      </w:r>
      <w:proofErr w:type="gramEnd"/>
      <w:r w:rsidRPr="00EF5435">
        <w:rPr>
          <w:rFonts w:ascii="Arial Nova" w:hAnsi="Arial Nova"/>
          <w:sz w:val="20"/>
          <w:szCs w:val="20"/>
        </w:rPr>
        <w:t>.</w:t>
      </w:r>
    </w:p>
    <w:p w14:paraId="54522A61" w14:textId="77777777" w:rsidR="000609A1" w:rsidRPr="00EF5435" w:rsidRDefault="00DF3F68" w:rsidP="000609A1">
      <w:pPr>
        <w:pStyle w:val="ListParagraph"/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EF5435">
        <w:rPr>
          <w:rFonts w:ascii="Arial Nova" w:hAnsi="Arial Nova"/>
          <w:sz w:val="20"/>
          <w:szCs w:val="20"/>
        </w:rPr>
        <w:t>Some families dominate political parties.</w:t>
      </w:r>
    </w:p>
    <w:p w14:paraId="7F5801F8" w14:textId="77777777" w:rsidR="000609A1" w:rsidRPr="00EF5435" w:rsidRDefault="00DF3F68" w:rsidP="00DF3F68">
      <w:pPr>
        <w:pStyle w:val="ListParagraph"/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EF5435">
        <w:rPr>
          <w:rFonts w:ascii="Arial Nova" w:hAnsi="Arial Nova"/>
          <w:sz w:val="20"/>
          <w:szCs w:val="20"/>
        </w:rPr>
        <w:t>Very often elections offer little choice</w:t>
      </w:r>
      <w:r w:rsidR="000609A1" w:rsidRPr="00EF5435">
        <w:rPr>
          <w:rFonts w:ascii="Arial Nova" w:hAnsi="Arial Nova"/>
          <w:sz w:val="20"/>
          <w:szCs w:val="20"/>
        </w:rPr>
        <w:t>.</w:t>
      </w:r>
    </w:p>
    <w:p w14:paraId="792EA2BC" w14:textId="3633E153" w:rsidR="00444809" w:rsidRPr="00EF5435" w:rsidRDefault="00DF3F68" w:rsidP="00DF3F68">
      <w:pPr>
        <w:pStyle w:val="ListParagraph"/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EF5435">
        <w:rPr>
          <w:rFonts w:ascii="Arial Nova" w:hAnsi="Arial Nova"/>
          <w:sz w:val="20"/>
          <w:szCs w:val="20"/>
        </w:rPr>
        <w:t xml:space="preserve">Smaller parties and independent candidates suffer </w:t>
      </w:r>
      <w:proofErr w:type="gramStart"/>
      <w:r w:rsidRPr="00EF5435">
        <w:rPr>
          <w:rFonts w:ascii="Arial Nova" w:hAnsi="Arial Nova"/>
          <w:sz w:val="20"/>
          <w:szCs w:val="20"/>
        </w:rPr>
        <w:t>disadvantage</w:t>
      </w:r>
      <w:proofErr w:type="gramEnd"/>
      <w:r w:rsidRPr="00EF5435">
        <w:rPr>
          <w:rFonts w:ascii="Arial Nova" w:hAnsi="Arial Nova"/>
          <w:sz w:val="20"/>
          <w:szCs w:val="20"/>
        </w:rPr>
        <w:t>.</w:t>
      </w:r>
    </w:p>
    <w:p w14:paraId="22E90F2E" w14:textId="77777777" w:rsidR="00DF3F68" w:rsidRPr="00EF5435" w:rsidRDefault="00DF3F68" w:rsidP="00DF3F68">
      <w:pPr>
        <w:rPr>
          <w:rFonts w:ascii="Arial Nova" w:hAnsi="Arial Nova"/>
          <w:sz w:val="20"/>
          <w:szCs w:val="20"/>
        </w:rPr>
      </w:pPr>
    </w:p>
    <w:p w14:paraId="0797EDAA" w14:textId="77777777" w:rsidR="00DF3F68" w:rsidRPr="00EF5435" w:rsidRDefault="00DF3F68" w:rsidP="00DF3F68">
      <w:pPr>
        <w:rPr>
          <w:rFonts w:ascii="Arial Nova" w:hAnsi="Arial Nova"/>
          <w:sz w:val="20"/>
          <w:szCs w:val="20"/>
        </w:rPr>
      </w:pPr>
    </w:p>
    <w:p w14:paraId="6F890B2E" w14:textId="77777777" w:rsidR="00E30B01" w:rsidRPr="00EF5435" w:rsidRDefault="00E30B01" w:rsidP="00E30B01">
      <w:pPr>
        <w:tabs>
          <w:tab w:val="left" w:pos="923"/>
        </w:tabs>
        <w:spacing w:line="251" w:lineRule="exact"/>
        <w:rPr>
          <w:rFonts w:ascii="Arial Nova" w:hAnsi="Arial Nova" w:cstheme="minorHAnsi"/>
          <w:szCs w:val="20"/>
        </w:rPr>
      </w:pPr>
    </w:p>
    <w:sectPr w:rsidR="00E30B01" w:rsidRPr="00EF5435" w:rsidSect="00F073D2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ABD"/>
    <w:multiLevelType w:val="hybridMultilevel"/>
    <w:tmpl w:val="8CBA3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D640D"/>
    <w:multiLevelType w:val="hybridMultilevel"/>
    <w:tmpl w:val="0456A2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D78EC"/>
    <w:multiLevelType w:val="hybridMultilevel"/>
    <w:tmpl w:val="96442B80"/>
    <w:lvl w:ilvl="0" w:tplc="40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3" w15:restartNumberingAfterBreak="0">
    <w:nsid w:val="33184A91"/>
    <w:multiLevelType w:val="multilevel"/>
    <w:tmpl w:val="BC3E331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C2586"/>
    <w:multiLevelType w:val="hybridMultilevel"/>
    <w:tmpl w:val="5C0E16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806B8"/>
    <w:multiLevelType w:val="hybridMultilevel"/>
    <w:tmpl w:val="CAA49276"/>
    <w:lvl w:ilvl="0" w:tplc="40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6" w15:restartNumberingAfterBreak="0">
    <w:nsid w:val="508254E5"/>
    <w:multiLevelType w:val="hybridMultilevel"/>
    <w:tmpl w:val="524E1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B115A"/>
    <w:multiLevelType w:val="hybridMultilevel"/>
    <w:tmpl w:val="ADF4E1C0"/>
    <w:lvl w:ilvl="0" w:tplc="40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8" w15:restartNumberingAfterBreak="0">
    <w:nsid w:val="537E4B86"/>
    <w:multiLevelType w:val="hybridMultilevel"/>
    <w:tmpl w:val="13B20B28"/>
    <w:lvl w:ilvl="0" w:tplc="660EC86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A4A812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D88E457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470A856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76DAF25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F8823FE0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6" w:tplc="F6362ACC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2D28D3A0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56AA484E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B14260"/>
    <w:multiLevelType w:val="hybridMultilevel"/>
    <w:tmpl w:val="5E44CB62"/>
    <w:lvl w:ilvl="0" w:tplc="40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0" w15:restartNumberingAfterBreak="0">
    <w:nsid w:val="6469622D"/>
    <w:multiLevelType w:val="multilevel"/>
    <w:tmpl w:val="4BEE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06C67"/>
    <w:multiLevelType w:val="hybridMultilevel"/>
    <w:tmpl w:val="EB5CD2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AF637D"/>
    <w:multiLevelType w:val="hybridMultilevel"/>
    <w:tmpl w:val="E8302E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3D5178"/>
    <w:multiLevelType w:val="hybridMultilevel"/>
    <w:tmpl w:val="69EAD7CC"/>
    <w:lvl w:ilvl="0" w:tplc="40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4" w15:restartNumberingAfterBreak="0">
    <w:nsid w:val="7EC04F78"/>
    <w:multiLevelType w:val="hybridMultilevel"/>
    <w:tmpl w:val="D11223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0639083">
    <w:abstractNumId w:val="8"/>
  </w:num>
  <w:num w:numId="2" w16cid:durableId="648482618">
    <w:abstractNumId w:val="3"/>
  </w:num>
  <w:num w:numId="3" w16cid:durableId="1712684524">
    <w:abstractNumId w:val="10"/>
  </w:num>
  <w:num w:numId="4" w16cid:durableId="320080201">
    <w:abstractNumId w:val="6"/>
  </w:num>
  <w:num w:numId="5" w16cid:durableId="1769036622">
    <w:abstractNumId w:val="1"/>
  </w:num>
  <w:num w:numId="6" w16cid:durableId="815534741">
    <w:abstractNumId w:val="0"/>
  </w:num>
  <w:num w:numId="7" w16cid:durableId="1581603480">
    <w:abstractNumId w:val="4"/>
  </w:num>
  <w:num w:numId="8" w16cid:durableId="1783568417">
    <w:abstractNumId w:val="9"/>
  </w:num>
  <w:num w:numId="9" w16cid:durableId="1925602442">
    <w:abstractNumId w:val="13"/>
  </w:num>
  <w:num w:numId="10" w16cid:durableId="17658931">
    <w:abstractNumId w:val="2"/>
  </w:num>
  <w:num w:numId="11" w16cid:durableId="1616524616">
    <w:abstractNumId w:val="5"/>
  </w:num>
  <w:num w:numId="12" w16cid:durableId="1666084743">
    <w:abstractNumId w:val="7"/>
  </w:num>
  <w:num w:numId="13" w16cid:durableId="2027949639">
    <w:abstractNumId w:val="14"/>
  </w:num>
  <w:num w:numId="14" w16cid:durableId="531266744">
    <w:abstractNumId w:val="11"/>
  </w:num>
  <w:num w:numId="15" w16cid:durableId="311297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6F"/>
    <w:rsid w:val="00054978"/>
    <w:rsid w:val="00054DC0"/>
    <w:rsid w:val="000609A1"/>
    <w:rsid w:val="000657D0"/>
    <w:rsid w:val="00095BF7"/>
    <w:rsid w:val="00122768"/>
    <w:rsid w:val="001553A3"/>
    <w:rsid w:val="001F4296"/>
    <w:rsid w:val="00292D92"/>
    <w:rsid w:val="002C507F"/>
    <w:rsid w:val="00301C96"/>
    <w:rsid w:val="003A59D1"/>
    <w:rsid w:val="00444809"/>
    <w:rsid w:val="004F7240"/>
    <w:rsid w:val="00571BAF"/>
    <w:rsid w:val="005A38A2"/>
    <w:rsid w:val="005C0EC7"/>
    <w:rsid w:val="005D331F"/>
    <w:rsid w:val="005F2D57"/>
    <w:rsid w:val="00632416"/>
    <w:rsid w:val="006760C2"/>
    <w:rsid w:val="006935C7"/>
    <w:rsid w:val="00730D4A"/>
    <w:rsid w:val="007E5AD7"/>
    <w:rsid w:val="008568A9"/>
    <w:rsid w:val="008F3FF1"/>
    <w:rsid w:val="00AE2461"/>
    <w:rsid w:val="00B33B75"/>
    <w:rsid w:val="00B759DC"/>
    <w:rsid w:val="00C43ED0"/>
    <w:rsid w:val="00CB0E41"/>
    <w:rsid w:val="00CD0FD3"/>
    <w:rsid w:val="00CD1BEF"/>
    <w:rsid w:val="00D604FB"/>
    <w:rsid w:val="00D61747"/>
    <w:rsid w:val="00DF3F68"/>
    <w:rsid w:val="00E30B01"/>
    <w:rsid w:val="00E8076F"/>
    <w:rsid w:val="00EF5435"/>
    <w:rsid w:val="00F0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0DBF"/>
  <w15:docId w15:val="{2F5F239E-1E5C-4632-8DD2-ADDEFA65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0" w:right="126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6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2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9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4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%20Drive\OneDrive%20-%20Amity%20University\Amity%20RR%20Template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Amity RR Template - Copy</Template>
  <TotalTime>19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Arti Saxena</cp:lastModifiedBy>
  <cp:revision>31</cp:revision>
  <dcterms:created xsi:type="dcterms:W3CDTF">2022-10-20T13:31:00Z</dcterms:created>
  <dcterms:modified xsi:type="dcterms:W3CDTF">2023-10-17T14:54:00Z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2022-07-04T00:00:00Z</vt:filetime>
  </property>
</Properties>
</file>